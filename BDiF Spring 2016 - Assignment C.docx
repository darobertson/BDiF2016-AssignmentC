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AD44EB" w14:textId="29C731BA" w:rsidR="008D0D8E" w:rsidRPr="008D0D8E" w:rsidRDefault="00EE6FB8" w:rsidP="008D0D8E">
      <w:pPr>
        <w:pStyle w:val="Date"/>
      </w:pPr>
      <w:r>
        <w:t>3/20</w:t>
      </w:r>
      <w:r w:rsidR="008D0D8E">
        <w:t>/2016</w:t>
      </w:r>
    </w:p>
    <w:p w14:paraId="4B39AE5B" w14:textId="77777777" w:rsidR="00D36686" w:rsidRPr="001739D1" w:rsidRDefault="008D0D8E">
      <w:pPr>
        <w:pStyle w:val="Title"/>
        <w:rPr>
          <w:b/>
          <w:sz w:val="24"/>
          <w:szCs w:val="24"/>
        </w:rPr>
      </w:pPr>
      <w:r w:rsidRPr="001739D1">
        <w:rPr>
          <w:b/>
          <w:sz w:val="24"/>
          <w:szCs w:val="24"/>
        </w:rPr>
        <w:t>MTH 9898 – Big DATa in finance</w:t>
      </w:r>
    </w:p>
    <w:p w14:paraId="7EE2C1BB" w14:textId="4E83D298" w:rsidR="008D0D8E" w:rsidRPr="001739D1" w:rsidRDefault="00EE6FB8" w:rsidP="001739D1">
      <w:pPr>
        <w:pStyle w:val="Title"/>
        <w:rPr>
          <w:b/>
          <w:sz w:val="24"/>
          <w:szCs w:val="24"/>
        </w:rPr>
      </w:pPr>
      <w:r>
        <w:rPr>
          <w:b/>
          <w:sz w:val="24"/>
          <w:szCs w:val="24"/>
        </w:rPr>
        <w:t>Assignment C</w:t>
      </w:r>
      <w:r w:rsidR="001739D1" w:rsidRPr="001739D1">
        <w:rPr>
          <w:b/>
          <w:sz w:val="24"/>
          <w:szCs w:val="24"/>
        </w:rPr>
        <w:t xml:space="preserve"> – “</w:t>
      </w:r>
      <w:r w:rsidRPr="00EE6FB8">
        <w:rPr>
          <w:b/>
          <w:sz w:val="24"/>
          <w:szCs w:val="24"/>
        </w:rPr>
        <w:t>Using Twitter to Forecast Stock Prices</w:t>
      </w:r>
      <w:r w:rsidR="001739D1" w:rsidRPr="001739D1">
        <w:rPr>
          <w:b/>
          <w:sz w:val="24"/>
          <w:szCs w:val="24"/>
        </w:rPr>
        <w:t>”</w:t>
      </w:r>
    </w:p>
    <w:p w14:paraId="5C2F199E" w14:textId="77777777" w:rsidR="008D0D8E" w:rsidRPr="001739D1" w:rsidRDefault="008D0D8E">
      <w:pPr>
        <w:pStyle w:val="Title"/>
        <w:rPr>
          <w:sz w:val="24"/>
          <w:szCs w:val="24"/>
        </w:rPr>
      </w:pPr>
      <w:r w:rsidRPr="001739D1">
        <w:rPr>
          <w:sz w:val="24"/>
          <w:szCs w:val="24"/>
        </w:rPr>
        <w:t>Eldar urmanov</w:t>
      </w:r>
    </w:p>
    <w:p w14:paraId="15F6B7D0" w14:textId="77777777" w:rsidR="00D36686" w:rsidRDefault="008D0D8E" w:rsidP="001739D1">
      <w:pPr>
        <w:pStyle w:val="Heading1"/>
        <w:numPr>
          <w:ilvl w:val="0"/>
          <w:numId w:val="0"/>
        </w:numPr>
        <w:ind w:left="360"/>
      </w:pPr>
      <w:r>
        <w:t>Introduction</w:t>
      </w:r>
    </w:p>
    <w:p w14:paraId="2CDBFF4A" w14:textId="52DE007B" w:rsidR="00D36686" w:rsidRPr="001739D1" w:rsidRDefault="001739D1" w:rsidP="001739D1">
      <w:pPr>
        <w:ind w:firstLine="360"/>
        <w:rPr>
          <w:sz w:val="24"/>
          <w:szCs w:val="24"/>
        </w:rPr>
      </w:pPr>
      <w:r w:rsidRPr="001739D1">
        <w:rPr>
          <w:sz w:val="24"/>
          <w:szCs w:val="24"/>
        </w:rPr>
        <w:t xml:space="preserve">In this assignment we are using </w:t>
      </w:r>
      <w:r w:rsidR="00EE6FB8">
        <w:rPr>
          <w:sz w:val="24"/>
          <w:szCs w:val="24"/>
        </w:rPr>
        <w:t>Apache Spark framework on AWS EC2 cluster to analyze the large set of tweet data to extract information that will allow us to predict whether the stock price will go up or down.</w:t>
      </w:r>
    </w:p>
    <w:p w14:paraId="0EDD930D" w14:textId="7CC7E95B" w:rsidR="00D36686" w:rsidRDefault="000341C8" w:rsidP="001739D1">
      <w:pPr>
        <w:pStyle w:val="Heading1"/>
        <w:numPr>
          <w:ilvl w:val="0"/>
          <w:numId w:val="0"/>
        </w:numPr>
        <w:ind w:left="360"/>
      </w:pPr>
      <w:r>
        <w:t>Decription of METHODOLOGY</w:t>
      </w:r>
    </w:p>
    <w:p w14:paraId="29C56333" w14:textId="77777777" w:rsidR="00EE6FB8" w:rsidRDefault="00EE6FB8" w:rsidP="001739D1">
      <w:pPr>
        <w:ind w:left="720"/>
        <w:rPr>
          <w:sz w:val="24"/>
          <w:szCs w:val="24"/>
        </w:rPr>
      </w:pPr>
      <w:bookmarkStart w:id="0" w:name="_GoBack"/>
      <w:bookmarkEnd w:id="0"/>
    </w:p>
    <w:p w14:paraId="147B6051" w14:textId="77777777" w:rsidR="00EE6FB8" w:rsidRDefault="00EE6FB8" w:rsidP="001739D1">
      <w:pPr>
        <w:ind w:left="720"/>
        <w:rPr>
          <w:sz w:val="24"/>
          <w:szCs w:val="24"/>
        </w:rPr>
      </w:pPr>
    </w:p>
    <w:p w14:paraId="36AC94FF" w14:textId="4FCB0C4A" w:rsidR="003D744F" w:rsidRDefault="003D744F" w:rsidP="003D744F">
      <w:pPr>
        <w:pStyle w:val="Heading1"/>
        <w:numPr>
          <w:ilvl w:val="0"/>
          <w:numId w:val="0"/>
        </w:numPr>
        <w:ind w:left="360"/>
        <w:rPr>
          <w:sz w:val="24"/>
          <w:szCs w:val="24"/>
        </w:rPr>
      </w:pPr>
      <w:r w:rsidRPr="003D744F">
        <w:t>RESULT</w:t>
      </w:r>
    </w:p>
    <w:p w14:paraId="15DCB9A8" w14:textId="464DE436" w:rsidR="003D744F" w:rsidRPr="003D744F" w:rsidRDefault="003D744F" w:rsidP="003D744F">
      <w:pPr>
        <w:ind w:firstLine="360"/>
        <w:rPr>
          <w:sz w:val="24"/>
          <w:szCs w:val="24"/>
        </w:rPr>
      </w:pPr>
    </w:p>
    <w:sectPr w:rsidR="003D744F" w:rsidRPr="003D744F" w:rsidSect="003D744F">
      <w:footerReference w:type="default" r:id="rId7"/>
      <w:pgSz w:w="12240" w:h="15840"/>
      <w:pgMar w:top="360" w:right="900" w:bottom="279"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CCFBB5" w14:textId="77777777" w:rsidR="00EC0260" w:rsidRDefault="00EC0260">
      <w:pPr>
        <w:spacing w:after="0" w:line="240" w:lineRule="auto"/>
      </w:pPr>
      <w:r>
        <w:separator/>
      </w:r>
    </w:p>
    <w:p w14:paraId="54E12DC3" w14:textId="77777777" w:rsidR="00EC0260" w:rsidRDefault="00EC0260"/>
  </w:endnote>
  <w:endnote w:type="continuationSeparator" w:id="0">
    <w:p w14:paraId="2FF82EAD" w14:textId="77777777" w:rsidR="00EC0260" w:rsidRDefault="00EC0260">
      <w:pPr>
        <w:spacing w:after="0" w:line="240" w:lineRule="auto"/>
      </w:pPr>
      <w:r>
        <w:continuationSeparator/>
      </w:r>
    </w:p>
    <w:p w14:paraId="5F23648F" w14:textId="77777777" w:rsidR="00EC0260" w:rsidRDefault="00EC02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96E8AC" w14:textId="77777777" w:rsidR="00D36686" w:rsidRDefault="00F44A78">
    <w:pPr>
      <w:pStyle w:val="Footer"/>
    </w:pPr>
    <w:r>
      <w:fldChar w:fldCharType="begin"/>
    </w:r>
    <w:r>
      <w:instrText xml:space="preserve"> PAGE   \* MERGEFORMAT </w:instrText>
    </w:r>
    <w:r>
      <w:fldChar w:fldCharType="separate"/>
    </w:r>
    <w:r w:rsidR="006D49D9">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1FF4C0" w14:textId="77777777" w:rsidR="00EC0260" w:rsidRDefault="00EC0260">
      <w:pPr>
        <w:spacing w:after="0" w:line="240" w:lineRule="auto"/>
      </w:pPr>
      <w:r>
        <w:separator/>
      </w:r>
    </w:p>
    <w:p w14:paraId="51FD4B02" w14:textId="77777777" w:rsidR="00EC0260" w:rsidRDefault="00EC0260"/>
  </w:footnote>
  <w:footnote w:type="continuationSeparator" w:id="0">
    <w:p w14:paraId="39EB84E8" w14:textId="77777777" w:rsidR="00EC0260" w:rsidRDefault="00EC0260">
      <w:pPr>
        <w:spacing w:after="0" w:line="240" w:lineRule="auto"/>
      </w:pPr>
      <w:r>
        <w:continuationSeparator/>
      </w:r>
    </w:p>
    <w:p w14:paraId="1B568622" w14:textId="77777777" w:rsidR="00EC0260" w:rsidRDefault="00EC0260"/>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F58E1"/>
    <w:multiLevelType w:val="hybridMultilevel"/>
    <w:tmpl w:val="1AF68F96"/>
    <w:lvl w:ilvl="0" w:tplc="BF3C001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1"/>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D8E"/>
    <w:rsid w:val="000341C8"/>
    <w:rsid w:val="00067FDD"/>
    <w:rsid w:val="00162F64"/>
    <w:rsid w:val="001739D1"/>
    <w:rsid w:val="002F1F1B"/>
    <w:rsid w:val="003D744F"/>
    <w:rsid w:val="006D49D9"/>
    <w:rsid w:val="006F4173"/>
    <w:rsid w:val="008D0D8E"/>
    <w:rsid w:val="00C0021E"/>
    <w:rsid w:val="00D36686"/>
    <w:rsid w:val="00E15C6D"/>
    <w:rsid w:val="00E73C3F"/>
    <w:rsid w:val="00EC0260"/>
    <w:rsid w:val="00EE6FB8"/>
    <w:rsid w:val="00F44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DA6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1739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urmanov/Library/Containers/com.microsoft.Word/Data/Library/Caches/TM10002082/Create%20an%20Outline.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46</TotalTime>
  <Pages>1</Pages>
  <Words>55</Words>
  <Characters>315</Characters>
  <Application>Microsoft Macintosh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ELDAR.URMANOV</dc:creator>
  <cp:keywords/>
  <dc:description/>
  <cp:lastModifiedBy>ELDAR.URMANOV</cp:lastModifiedBy>
  <cp:revision>8</cp:revision>
  <dcterms:created xsi:type="dcterms:W3CDTF">2016-03-14T01:13:00Z</dcterms:created>
  <dcterms:modified xsi:type="dcterms:W3CDTF">2016-03-21T08:16:00Z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